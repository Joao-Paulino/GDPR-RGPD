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C48" w:rsidRPr="00605AA6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28"/>
          <w:szCs w:val="28"/>
        </w:rPr>
      </w:pPr>
      <w:r w:rsidRPr="00605AA6">
        <w:rPr>
          <w:rStyle w:val="noteleft10"/>
          <w:rFonts w:ascii="Palatino Linotype" w:hAnsi="Palatino Linotype" w:cs="Arial"/>
          <w:b/>
          <w:color w:val="auto"/>
          <w:sz w:val="28"/>
          <w:szCs w:val="28"/>
          <w:specVanish w:val="0"/>
        </w:rPr>
        <w:t xml:space="preserve">Letter </w:t>
      </w:r>
      <w:r w:rsidR="00973367">
        <w:rPr>
          <w:rStyle w:val="noteleft10"/>
          <w:rFonts w:ascii="Palatino Linotype" w:hAnsi="Palatino Linotype" w:cs="Arial"/>
          <w:b/>
          <w:color w:val="auto"/>
          <w:sz w:val="28"/>
          <w:szCs w:val="28"/>
          <w:specVanish w:val="0"/>
        </w:rPr>
        <w:t>asking an</w:t>
      </w:r>
      <w:bookmarkStart w:id="0" w:name="_GoBack"/>
      <w:bookmarkEnd w:id="0"/>
      <w:r w:rsidR="00973367">
        <w:rPr>
          <w:rStyle w:val="noteleft10"/>
          <w:rFonts w:ascii="Palatino Linotype" w:hAnsi="Palatino Linotype" w:cs="Arial"/>
          <w:b/>
          <w:color w:val="auto"/>
          <w:sz w:val="28"/>
          <w:szCs w:val="28"/>
          <w:specVanish w:val="0"/>
        </w:rPr>
        <w:t xml:space="preserve"> employee to pay a fee relating to subject access request </w:t>
      </w:r>
      <w:r w:rsidR="00C470D6">
        <w:rPr>
          <w:rStyle w:val="noteleft10"/>
          <w:rFonts w:ascii="Palatino Linotype" w:hAnsi="Palatino Linotype" w:cs="Arial"/>
          <w:b/>
          <w:color w:val="auto"/>
          <w:sz w:val="28"/>
          <w:szCs w:val="28"/>
          <w:specVanish w:val="0"/>
        </w:rPr>
        <w:t>(GDPR compliant)</w:t>
      </w:r>
    </w:p>
    <w:p w:rsidR="00313C48" w:rsidRPr="00605AA6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24"/>
          <w:szCs w:val="24"/>
        </w:rPr>
      </w:pPr>
    </w:p>
    <w:p w:rsidR="00313C48" w:rsidRPr="00605AA6" w:rsidRDefault="00605AA6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i/>
          <w:color w:val="auto"/>
          <w:sz w:val="24"/>
          <w:szCs w:val="24"/>
        </w:rPr>
      </w:pP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name]</w:t>
      </w:r>
    </w:p>
    <w:p w:rsidR="00605AA6" w:rsidRDefault="00605AA6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605AA6" w:rsidRPr="00605AA6" w:rsidRDefault="00605AA6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i/>
          <w:color w:val="auto"/>
          <w:sz w:val="24"/>
          <w:szCs w:val="24"/>
        </w:rPr>
      </w:pP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address]</w:t>
      </w:r>
    </w:p>
    <w:p w:rsidR="00605AA6" w:rsidRDefault="00605AA6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605AA6" w:rsidRPr="00605AA6" w:rsidRDefault="00605AA6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i/>
          <w:color w:val="auto"/>
          <w:sz w:val="24"/>
          <w:szCs w:val="24"/>
        </w:rPr>
      </w:pP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date]</w:t>
      </w:r>
    </w:p>
    <w:p w:rsidR="00313C48" w:rsidRPr="00605AA6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313C48" w:rsidRPr="0093268F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 w:rsidRPr="00605AA6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Dear </w:t>
      </w: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name]</w:t>
      </w:r>
      <w:r w:rsidR="0093268F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,</w:t>
      </w:r>
    </w:p>
    <w:p w:rsidR="00605AA6" w:rsidRDefault="00605AA6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24"/>
          <w:szCs w:val="24"/>
        </w:rPr>
      </w:pPr>
    </w:p>
    <w:p w:rsidR="00313C48" w:rsidRPr="00605AA6" w:rsidRDefault="00605AA6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b/>
          <w:color w:val="auto"/>
          <w:sz w:val="24"/>
          <w:szCs w:val="24"/>
          <w:specVanish w:val="0"/>
        </w:rPr>
        <w:t xml:space="preserve">Re: </w:t>
      </w:r>
      <w:r w:rsidR="00313C48" w:rsidRPr="00605AA6">
        <w:rPr>
          <w:rStyle w:val="noteleft10"/>
          <w:rFonts w:ascii="Palatino Linotype" w:hAnsi="Palatino Linotype" w:cs="Arial"/>
          <w:b/>
          <w:color w:val="auto"/>
          <w:sz w:val="24"/>
          <w:szCs w:val="24"/>
          <w:specVanish w:val="0"/>
        </w:rPr>
        <w:t>Subject access request</w:t>
      </w:r>
    </w:p>
    <w:p w:rsidR="00313C48" w:rsidRPr="00605AA6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24"/>
          <w:szCs w:val="24"/>
        </w:rPr>
      </w:pPr>
    </w:p>
    <w:p w:rsidR="00FF3E23" w:rsidRDefault="00FF3E23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 w:rsidRPr="000472BE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I am writing in response to your letter of </w:t>
      </w:r>
      <w:r w:rsidRPr="000472BE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date]</w:t>
      </w:r>
      <w:r w:rsidRPr="000472BE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which contains a request for the disclosure of information that the Company holds on you.</w:t>
      </w:r>
    </w:p>
    <w:p w:rsidR="00E176CB" w:rsidRDefault="00E176CB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E176CB" w:rsidRDefault="003B4B0A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Information requested via a s</w:t>
      </w:r>
      <w:r w:rsidR="00E176CB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ubject access request must usually be 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provided</w:t>
      </w:r>
      <w:r w:rsidR="00E176CB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free of charge. However, the General Data Protection Regulation permits us to charge a reasonable fee when:</w:t>
      </w:r>
    </w:p>
    <w:p w:rsidR="00E176CB" w:rsidRPr="00E176CB" w:rsidRDefault="00E176CB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E176CB" w:rsidRDefault="003B4B0A" w:rsidP="00E176CB">
      <w:pPr>
        <w:pStyle w:val="ListParagraph"/>
        <w:numPr>
          <w:ilvl w:val="0"/>
          <w:numId w:val="16"/>
        </w:numPr>
        <w:spacing w:after="0" w:line="240" w:lineRule="auto"/>
        <w:rPr>
          <w:rFonts w:ascii="Palatino Linotype" w:hAnsi="Palatino Linotype" w:cs="Arial"/>
          <w:color w:val="0D0D0D" w:themeColor="text1" w:themeTint="F2"/>
          <w:sz w:val="24"/>
          <w:szCs w:val="24"/>
        </w:rPr>
      </w:pPr>
      <w:r>
        <w:rPr>
          <w:rStyle w:val="noteleft10"/>
          <w:rFonts w:ascii="Palatino Linotype" w:hAnsi="Palatino Linotype" w:cs="Arial"/>
          <w:sz w:val="24"/>
          <w:szCs w:val="24"/>
          <w:specVanish w:val="0"/>
        </w:rPr>
        <w:t>the request is</w:t>
      </w:r>
      <w:r>
        <w:rPr>
          <w:rFonts w:ascii="Palatino Linotype" w:hAnsi="Palatino Linotype" w:cs="Arial"/>
          <w:color w:val="0D0D0D" w:themeColor="text1" w:themeTint="F2"/>
          <w:sz w:val="24"/>
          <w:szCs w:val="24"/>
        </w:rPr>
        <w:t xml:space="preserve"> </w:t>
      </w:r>
      <w:r w:rsidR="00E176CB" w:rsidRPr="00E176CB">
        <w:rPr>
          <w:rFonts w:ascii="Palatino Linotype" w:hAnsi="Palatino Linotype" w:cs="Arial"/>
          <w:color w:val="0D0D0D" w:themeColor="text1" w:themeTint="F2"/>
          <w:sz w:val="24"/>
          <w:szCs w:val="24"/>
        </w:rPr>
        <w:t>“manifestly unfounded or excessive, particularly if it is repetitive” or</w:t>
      </w:r>
    </w:p>
    <w:p w:rsidR="00E176CB" w:rsidRPr="00E176CB" w:rsidRDefault="00E176CB" w:rsidP="00E176CB">
      <w:pPr>
        <w:pStyle w:val="ListParagraph"/>
        <w:numPr>
          <w:ilvl w:val="0"/>
          <w:numId w:val="16"/>
        </w:numPr>
        <w:spacing w:after="0" w:line="240" w:lineRule="auto"/>
        <w:rPr>
          <w:rStyle w:val="noteleft10"/>
          <w:rFonts w:ascii="Palatino Linotype" w:hAnsi="Palatino Linotype" w:cs="Arial"/>
          <w:color w:val="0D0D0D" w:themeColor="text1" w:themeTint="F2"/>
          <w:sz w:val="24"/>
          <w:szCs w:val="24"/>
        </w:rPr>
      </w:pPr>
      <w:r w:rsidRPr="00E176CB">
        <w:rPr>
          <w:rFonts w:ascii="Palatino Linotype" w:hAnsi="Palatino Linotype" w:cs="Arial"/>
          <w:color w:val="0D0D0D" w:themeColor="text1" w:themeTint="F2"/>
          <w:sz w:val="24"/>
          <w:szCs w:val="24"/>
        </w:rPr>
        <w:t>further requests of the same information are made</w:t>
      </w:r>
      <w:r w:rsidR="003B4B0A">
        <w:rPr>
          <w:rFonts w:ascii="Palatino Linotype" w:hAnsi="Palatino Linotype" w:cs="Arial"/>
          <w:color w:val="0D0D0D" w:themeColor="text1" w:themeTint="F2"/>
          <w:sz w:val="24"/>
          <w:szCs w:val="24"/>
        </w:rPr>
        <w:t>.</w:t>
      </w:r>
    </w:p>
    <w:p w:rsidR="00E176CB" w:rsidRPr="00E176CB" w:rsidRDefault="00E176CB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0D0D0D" w:themeColor="text1" w:themeTint="F2"/>
          <w:sz w:val="24"/>
          <w:szCs w:val="24"/>
        </w:rPr>
      </w:pPr>
      <w:r w:rsidRPr="00E176CB">
        <w:rPr>
          <w:rStyle w:val="noteleft10"/>
          <w:rFonts w:ascii="Palatino Linotype" w:hAnsi="Palatino Linotype" w:cs="Arial"/>
          <w:color w:val="0D0D0D" w:themeColor="text1" w:themeTint="F2"/>
          <w:sz w:val="24"/>
          <w:szCs w:val="24"/>
          <w:specVanish w:val="0"/>
        </w:rPr>
        <w:t xml:space="preserve"> </w:t>
      </w:r>
    </w:p>
    <w:p w:rsidR="00313C48" w:rsidRDefault="00E176CB" w:rsidP="00CE23B9">
      <w:pPr>
        <w:pStyle w:val="loose3"/>
        <w:spacing w:before="0" w:line="240" w:lineRule="auto"/>
        <w:rPr>
          <w:rFonts w:ascii="Palatino Linotype" w:hAnsi="Palatino Linotype" w:cs="Arial"/>
          <w:i/>
          <w:color w:val="0D0D0D" w:themeColor="text1" w:themeTint="F2"/>
          <w:sz w:val="24"/>
          <w:szCs w:val="24"/>
        </w:rPr>
      </w:pP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Therefore, I am writing to request a fee from you in order for us to progress with</w:t>
      </w:r>
      <w:r w:rsidR="003B4B0A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your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request</w:t>
      </w:r>
      <w:r w:rsidR="003B4B0A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for information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. This is because </w:t>
      </w:r>
      <w:r w:rsidRPr="00E176CB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 xml:space="preserve">[insert details eg your request is </w:t>
      </w:r>
      <w:r w:rsidRPr="00E176CB">
        <w:rPr>
          <w:rFonts w:ascii="Palatino Linotype" w:hAnsi="Palatino Linotype" w:cs="Arial"/>
          <w:i/>
          <w:color w:val="0D0D0D" w:themeColor="text1" w:themeTint="F2"/>
          <w:sz w:val="24"/>
          <w:szCs w:val="24"/>
        </w:rPr>
        <w:t>manifestly unfounded/excessive/repetitive</w:t>
      </w:r>
      <w:r>
        <w:rPr>
          <w:rFonts w:ascii="Palatino Linotype" w:hAnsi="Palatino Linotype" w:cs="Arial"/>
          <w:i/>
          <w:color w:val="0D0D0D" w:themeColor="text1" w:themeTint="F2"/>
          <w:sz w:val="24"/>
          <w:szCs w:val="24"/>
        </w:rPr>
        <w:t>/</w:t>
      </w:r>
      <w:r w:rsidR="003B4B0A">
        <w:rPr>
          <w:rFonts w:ascii="Palatino Linotype" w:hAnsi="Palatino Linotype" w:cs="Arial"/>
          <w:i/>
          <w:color w:val="0D0D0D" w:themeColor="text1" w:themeTint="F2"/>
          <w:sz w:val="24"/>
          <w:szCs w:val="24"/>
        </w:rPr>
        <w:t>your request constitutes a further request of information already provided under a subject access request made by you on [insert date] and responded to by us on [insert date]].</w:t>
      </w:r>
    </w:p>
    <w:p w:rsidR="003B4B0A" w:rsidRPr="00605AA6" w:rsidRDefault="003B4B0A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FF3E23" w:rsidRDefault="00FF3E23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I would be grateful if you could forwa</w:t>
      </w:r>
      <w:r w:rsidR="003B4B0A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rd to us the required fee of </w:t>
      </w:r>
      <w:r w:rsidR="00A84943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£</w:t>
      </w:r>
      <w:r w:rsidR="003B4B0A" w:rsidRPr="003B4B0A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fee amount]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for the processing of this request. Please make this payment to </w:t>
      </w: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 xml:space="preserve">[insert name, insert </w:t>
      </w:r>
      <w:r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job title</w:t>
      </w: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]</w:t>
      </w:r>
      <w:r w:rsidRPr="00605AA6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.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Cheques should be made payable to </w:t>
      </w: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Company name]</w:t>
      </w:r>
      <w:r w:rsidRPr="00605AA6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.</w:t>
      </w:r>
    </w:p>
    <w:p w:rsidR="00FF3E23" w:rsidRPr="007744FD" w:rsidRDefault="00FF3E23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FF3E23" w:rsidRPr="007744FD" w:rsidRDefault="00FF3E23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Once we have received the fee from you, w</w:t>
      </w:r>
      <w:r w:rsidRPr="007744FD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e will 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seek to deal with your </w:t>
      </w:r>
      <w:r w:rsidRPr="007744FD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request </w:t>
      </w:r>
      <w:r w:rsidR="003B4B0A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without delay and within one month of receipt</w:t>
      </w:r>
      <w:r w:rsidRPr="007744FD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. </w:t>
      </w:r>
    </w:p>
    <w:p w:rsidR="00FF3E23" w:rsidRPr="007744FD" w:rsidRDefault="00FF3E23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FF3E23" w:rsidRDefault="00FF3E23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 w:rsidRPr="00F93180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If you wish to discuss this matter further please contact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me. </w:t>
      </w:r>
    </w:p>
    <w:p w:rsidR="00FF3E23" w:rsidRPr="00605AA6" w:rsidRDefault="00FF3E23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313C48" w:rsidRPr="00605AA6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 w:rsidRPr="00605AA6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Yours sincerely</w:t>
      </w:r>
      <w:r w:rsidR="00075FD2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,</w:t>
      </w:r>
    </w:p>
    <w:p w:rsidR="00313C48" w:rsidRPr="00605AA6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313C48" w:rsidRPr="00605AA6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313C48" w:rsidRPr="00605AA6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i/>
          <w:color w:val="auto"/>
          <w:sz w:val="24"/>
          <w:szCs w:val="24"/>
        </w:rPr>
      </w:pP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</w:t>
      </w:r>
      <w:r w:rsidR="00605AA6"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Insert</w:t>
      </w: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 xml:space="preserve"> name]</w:t>
      </w:r>
    </w:p>
    <w:p w:rsidR="00317DC4" w:rsidRPr="00605AA6" w:rsidRDefault="00313C48" w:rsidP="00CE23B9">
      <w:pPr>
        <w:pStyle w:val="loose3"/>
        <w:spacing w:before="0" w:line="240" w:lineRule="auto"/>
        <w:rPr>
          <w:rFonts w:ascii="Palatino Linotype" w:hAnsi="Palatino Linotype" w:cs="Arial"/>
          <w:i/>
          <w:color w:val="auto"/>
          <w:sz w:val="24"/>
          <w:szCs w:val="24"/>
        </w:rPr>
      </w:pP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</w:t>
      </w:r>
      <w:r w:rsidR="00605AA6"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Insert</w:t>
      </w: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 xml:space="preserve"> </w:t>
      </w:r>
      <w:r w:rsidR="00AE69B3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job title</w:t>
      </w: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]</w:t>
      </w:r>
    </w:p>
    <w:sectPr w:rsidR="00317DC4" w:rsidRPr="00605AA6" w:rsidSect="00605AA6">
      <w:headerReference w:type="default" r:id="rId8"/>
      <w:footerReference w:type="default" r:id="rId9"/>
      <w:pgSz w:w="11906" w:h="16838"/>
      <w:pgMar w:top="2097" w:right="1440" w:bottom="1440" w:left="1440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458" w:rsidRDefault="00C42458" w:rsidP="001A043C">
      <w:r>
        <w:separator/>
      </w:r>
    </w:p>
  </w:endnote>
  <w:endnote w:type="continuationSeparator" w:id="0">
    <w:p w:rsidR="00C42458" w:rsidRDefault="00C42458" w:rsidP="001A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Default="00317DC4" w:rsidP="001A043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458" w:rsidRDefault="00C42458" w:rsidP="001A043C">
      <w:r>
        <w:separator/>
      </w:r>
    </w:p>
  </w:footnote>
  <w:footnote w:type="continuationSeparator" w:id="0">
    <w:p w:rsidR="00C42458" w:rsidRDefault="00C42458" w:rsidP="001A0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Pr="00C4640B" w:rsidRDefault="00A420EF" w:rsidP="00C4640B">
    <w:pPr>
      <w:pStyle w:val="Header"/>
    </w:pPr>
    <w:r>
      <w:rPr>
        <w:noProof/>
      </w:rPr>
      <w:drawing>
        <wp:inline distT="0" distB="0" distL="0" distR="0">
          <wp:extent cx="884166" cy="627321"/>
          <wp:effectExtent l="0" t="0" r="508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dar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21" cy="635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89D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52DE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8E9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1E8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A694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CE69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7419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BC5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6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D2A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2A1B"/>
    <w:multiLevelType w:val="hybridMultilevel"/>
    <w:tmpl w:val="EFBE0C28"/>
    <w:lvl w:ilvl="0" w:tplc="FFFFFFFF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7210F29"/>
    <w:multiLevelType w:val="hybridMultilevel"/>
    <w:tmpl w:val="B2C81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423DC"/>
    <w:multiLevelType w:val="hybridMultilevel"/>
    <w:tmpl w:val="CFA0D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31C1"/>
    <w:multiLevelType w:val="hybridMultilevel"/>
    <w:tmpl w:val="E6A29B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E661D"/>
    <w:multiLevelType w:val="hybridMultilevel"/>
    <w:tmpl w:val="6F323E8A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637F54C6"/>
    <w:multiLevelType w:val="hybridMultilevel"/>
    <w:tmpl w:val="12CEE8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DE"/>
    <w:rsid w:val="00075FD2"/>
    <w:rsid w:val="0008037B"/>
    <w:rsid w:val="00086736"/>
    <w:rsid w:val="001706C5"/>
    <w:rsid w:val="001A043C"/>
    <w:rsid w:val="00201C24"/>
    <w:rsid w:val="0022495D"/>
    <w:rsid w:val="002643C5"/>
    <w:rsid w:val="002A3E9A"/>
    <w:rsid w:val="002D38AB"/>
    <w:rsid w:val="00313C48"/>
    <w:rsid w:val="00317DC4"/>
    <w:rsid w:val="00346EC2"/>
    <w:rsid w:val="00377DCA"/>
    <w:rsid w:val="00380BCD"/>
    <w:rsid w:val="00396C77"/>
    <w:rsid w:val="003B4B0A"/>
    <w:rsid w:val="003C2A80"/>
    <w:rsid w:val="003C37EF"/>
    <w:rsid w:val="003D45B9"/>
    <w:rsid w:val="003E1EC3"/>
    <w:rsid w:val="00444CD3"/>
    <w:rsid w:val="00450BEF"/>
    <w:rsid w:val="004626B1"/>
    <w:rsid w:val="004A4328"/>
    <w:rsid w:val="004B74B9"/>
    <w:rsid w:val="00564642"/>
    <w:rsid w:val="00581622"/>
    <w:rsid w:val="005B0782"/>
    <w:rsid w:val="005B2999"/>
    <w:rsid w:val="00605AA6"/>
    <w:rsid w:val="006D6073"/>
    <w:rsid w:val="006F3D29"/>
    <w:rsid w:val="006F75DE"/>
    <w:rsid w:val="007A283C"/>
    <w:rsid w:val="007F053D"/>
    <w:rsid w:val="008200FB"/>
    <w:rsid w:val="00834004"/>
    <w:rsid w:val="0091487F"/>
    <w:rsid w:val="0093268F"/>
    <w:rsid w:val="0094502A"/>
    <w:rsid w:val="00973367"/>
    <w:rsid w:val="009B212C"/>
    <w:rsid w:val="009B3C08"/>
    <w:rsid w:val="009F2E5D"/>
    <w:rsid w:val="009F5CDA"/>
    <w:rsid w:val="00A108DC"/>
    <w:rsid w:val="00A420EF"/>
    <w:rsid w:val="00A774B7"/>
    <w:rsid w:val="00A84943"/>
    <w:rsid w:val="00AE1756"/>
    <w:rsid w:val="00AE69B3"/>
    <w:rsid w:val="00B00ABC"/>
    <w:rsid w:val="00B670B3"/>
    <w:rsid w:val="00B74FC4"/>
    <w:rsid w:val="00C42458"/>
    <w:rsid w:val="00C4640B"/>
    <w:rsid w:val="00C470D6"/>
    <w:rsid w:val="00CC2C17"/>
    <w:rsid w:val="00CE23B9"/>
    <w:rsid w:val="00D015C8"/>
    <w:rsid w:val="00DA71F6"/>
    <w:rsid w:val="00E176CB"/>
    <w:rsid w:val="00F022C7"/>
    <w:rsid w:val="00F353FC"/>
    <w:rsid w:val="00F7686C"/>
    <w:rsid w:val="00FA4693"/>
    <w:rsid w:val="00FD3553"/>
    <w:rsid w:val="00F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E55BA01-EAC0-4235-840F-797A2936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BEF"/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ustomisable document title"/>
    <w:basedOn w:val="Normal"/>
    <w:next w:val="Normal"/>
    <w:link w:val="HeaderChar"/>
    <w:uiPriority w:val="99"/>
    <w:unhideWhenUsed/>
    <w:qFormat/>
    <w:rsid w:val="008200FB"/>
    <w:pPr>
      <w:tabs>
        <w:tab w:val="center" w:pos="4513"/>
        <w:tab w:val="right" w:pos="9026"/>
      </w:tabs>
    </w:pPr>
    <w:rPr>
      <w:b/>
      <w:sz w:val="28"/>
    </w:rPr>
  </w:style>
  <w:style w:type="character" w:customStyle="1" w:styleId="HeaderChar">
    <w:name w:val="Header Char"/>
    <w:aliases w:val="Customisable document title Char"/>
    <w:link w:val="Header"/>
    <w:uiPriority w:val="99"/>
    <w:rsid w:val="008200FB"/>
    <w:rPr>
      <w:b/>
      <w:sz w:val="28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043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A043C"/>
    <w:rPr>
      <w:sz w:val="22"/>
      <w:szCs w:val="22"/>
      <w:lang w:eastAsia="en-US"/>
    </w:rPr>
  </w:style>
  <w:style w:type="paragraph" w:customStyle="1" w:styleId="Customisabledocumentheading">
    <w:name w:val="Customisable document heading"/>
    <w:basedOn w:val="Normal"/>
    <w:next w:val="Normal"/>
    <w:qFormat/>
    <w:rsid w:val="008200FB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4004"/>
    <w:rPr>
      <w:rFonts w:ascii="Tahoma" w:hAnsi="Tahoma" w:cs="Tahoma"/>
      <w:sz w:val="16"/>
      <w:szCs w:val="16"/>
      <w:lang w:val="en-GB"/>
    </w:rPr>
  </w:style>
  <w:style w:type="paragraph" w:customStyle="1" w:styleId="2ndLevelText">
    <w:name w:val="2nd Level Text"/>
    <w:basedOn w:val="Normal"/>
    <w:rsid w:val="00581622"/>
    <w:pPr>
      <w:spacing w:before="144" w:after="72"/>
      <w:jc w:val="both"/>
    </w:pPr>
    <w:rPr>
      <w:rFonts w:eastAsia="Times New Roman"/>
      <w:szCs w:val="20"/>
    </w:rPr>
  </w:style>
  <w:style w:type="paragraph" w:customStyle="1" w:styleId="loose3">
    <w:name w:val="loose3"/>
    <w:basedOn w:val="Normal"/>
    <w:rsid w:val="00313C48"/>
    <w:pPr>
      <w:spacing w:before="280" w:line="312" w:lineRule="atLeast"/>
    </w:pPr>
    <w:rPr>
      <w:rFonts w:ascii="Verdana" w:eastAsia="Times New Roman" w:hAnsi="Verdana"/>
      <w:color w:val="333333"/>
      <w:sz w:val="18"/>
      <w:szCs w:val="18"/>
      <w:lang w:eastAsia="en-GB"/>
    </w:rPr>
  </w:style>
  <w:style w:type="character" w:customStyle="1" w:styleId="noteleft10">
    <w:name w:val="noteleft10"/>
    <w:rsid w:val="00313C48"/>
    <w:rPr>
      <w:vanish w:val="0"/>
      <w:webHidden w:val="0"/>
      <w:specVanish w:val="0"/>
    </w:rPr>
  </w:style>
  <w:style w:type="character" w:styleId="Hyperlink">
    <w:name w:val="Hyperlink"/>
    <w:rsid w:val="00380B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76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RoseB\Local%20Settings\Temporary%20Internet%20Files\Content.Outlook\USW0N4HT\HR-inform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3F059-E916-1544-AAEF-77B597C02F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451F69-17F2-4952-AFF6-FAF6AC3FF0D3}"/>
</file>

<file path=customXml/itemProps3.xml><?xml version="1.0" encoding="utf-8"?>
<ds:datastoreItem xmlns:ds="http://schemas.openxmlformats.org/officeDocument/2006/customXml" ds:itemID="{B173B559-1294-4B9B-A4A9-17537F43D0A5}"/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Settings\RoseB\Local Settings\Temporary Internet Files\Content.Outlook\USW0N4HT\HR-inform template.dot</Template>
  <TotalTime>11</TotalTime>
  <Pages>2</Pages>
  <Words>230</Words>
  <Characters>1304</Characters>
  <Application>Microsoft Office Word</Application>
  <DocSecurity>0</DocSecurity>
  <Lines>31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CIPD</Company>
  <LinksUpToDate>false</LinksUpToDate>
  <CharactersWithSpaces>1524</CharactersWithSpaces>
  <SharedDoc>false</SharedDoc>
  <HLinks>
    <vt:vector size="6" baseType="variant">
      <vt:variant>
        <vt:i4>2883647</vt:i4>
      </vt:variant>
      <vt:variant>
        <vt:i4>0</vt:i4>
      </vt:variant>
      <vt:variant>
        <vt:i4>0</vt:i4>
      </vt:variant>
      <vt:variant>
        <vt:i4>5</vt:i4>
      </vt:variant>
      <vt:variant>
        <vt:lpwstr>http://www.cipd.co.uk/hr-inform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RoseB</dc:creator>
  <cp:keywords/>
  <dc:description/>
  <cp:lastModifiedBy>Roland Costea</cp:lastModifiedBy>
  <cp:revision>7</cp:revision>
  <dcterms:created xsi:type="dcterms:W3CDTF">2018-02-02T16:12:00Z</dcterms:created>
  <dcterms:modified xsi:type="dcterms:W3CDTF">2018-04-27T09:42:00Z</dcterms:modified>
</cp:coreProperties>
</file>